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67" w:rsidRPr="00BC2E39" w:rsidRDefault="003D7867">
      <w:pPr>
        <w:rPr>
          <w:rFonts w:ascii="Helvetica" w:hAnsi="Helvetica" w:cs="Helvetica"/>
          <w:b/>
        </w:rPr>
      </w:pPr>
      <w:r w:rsidRPr="00BC2E39">
        <w:rPr>
          <w:rFonts w:ascii="Helvetica" w:hAnsi="Helvetica" w:cs="Helvetica"/>
          <w:b/>
        </w:rPr>
        <w:t>SE 329 Team Composition Form, Fall 2016</w:t>
      </w:r>
    </w:p>
    <w:p w:rsidR="00BC2E39" w:rsidRDefault="00BC2E39" w:rsidP="00BC2E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Complete the form with the team name and the names of the team member(s) taking each role and return to the TA by </w:t>
      </w:r>
      <w:r w:rsidR="00B21842">
        <w:rPr>
          <w:rFonts w:ascii="Helvetica" w:hAnsi="Helvetica" w:cs="Helvetica"/>
        </w:rPr>
        <w:t>Thursday</w:t>
      </w:r>
      <w:r>
        <w:rPr>
          <w:rFonts w:ascii="Helvetica" w:hAnsi="Helvetica" w:cs="Helvetica"/>
        </w:rPr>
        <w:t xml:space="preserve"> August </w:t>
      </w:r>
      <w:r w:rsidR="00B21842">
        <w:rPr>
          <w:rFonts w:ascii="Helvetica" w:hAnsi="Helvetica" w:cs="Helvetica"/>
        </w:rPr>
        <w:t>25</w:t>
      </w:r>
      <w:r>
        <w:rPr>
          <w:rFonts w:ascii="Helvetica" w:hAnsi="Helvetica" w:cs="Helvetica"/>
        </w:rPr>
        <w:t>, 2016.</w:t>
      </w:r>
    </w:p>
    <w:p w:rsidR="00BC2E39" w:rsidRDefault="00BC2E39">
      <w:pPr>
        <w:rPr>
          <w:rFonts w:ascii="Helvetica" w:hAnsi="Helvetica" w:cs="Helvetica"/>
        </w:rPr>
      </w:pPr>
    </w:p>
    <w:p w:rsidR="00BC2E39" w:rsidRPr="00BC2E39" w:rsidRDefault="00BC2E39" w:rsidP="00BC2E3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Instructor: </w:t>
      </w:r>
      <w:r w:rsidRPr="00BC2E39">
        <w:rPr>
          <w:rFonts w:ascii="Helvetica" w:hAnsi="Helvetica" w:cs="Helvetica"/>
        </w:rPr>
        <w:t xml:space="preserve">Kent </w:t>
      </w:r>
      <w:proofErr w:type="spellStart"/>
      <w:r w:rsidRPr="00BC2E39">
        <w:rPr>
          <w:rFonts w:ascii="Helvetica" w:hAnsi="Helvetica" w:cs="Helvetica"/>
        </w:rPr>
        <w:t>VanderVelden</w:t>
      </w:r>
      <w:proofErr w:type="spellEnd"/>
      <w:r w:rsidRPr="00BC2E39">
        <w:rPr>
          <w:rFonts w:ascii="Helvetica" w:hAnsi="Helvetica" w:cs="Helvetica"/>
        </w:rPr>
        <w:t>, PhD</w:t>
      </w:r>
      <w:r>
        <w:rPr>
          <w:rFonts w:ascii="Helvetica" w:hAnsi="Helvetica" w:cs="Helvetica"/>
        </w:rPr>
        <w:t xml:space="preserve"> (k</w:t>
      </w:r>
      <w:r w:rsidRPr="00BC2E39">
        <w:rPr>
          <w:rFonts w:ascii="Helvetica" w:hAnsi="Helvetica" w:cs="Helvetica"/>
        </w:rPr>
        <w:t>ent.vandervelden@gmail.com</w:t>
      </w:r>
      <w:r>
        <w:rPr>
          <w:rFonts w:ascii="Helvetica" w:hAnsi="Helvetica" w:cs="Helvetica"/>
        </w:rPr>
        <w:t>)</w:t>
      </w:r>
    </w:p>
    <w:p w:rsidR="00BC2E39" w:rsidRDefault="00BC2E3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Teaching assistant: </w:t>
      </w:r>
      <w:proofErr w:type="spellStart"/>
      <w:r w:rsidRPr="00BC2E39">
        <w:rPr>
          <w:rFonts w:ascii="Helvetica" w:hAnsi="Helvetica" w:cs="Helvetica"/>
        </w:rPr>
        <w:t>Wenhao</w:t>
      </w:r>
      <w:proofErr w:type="spellEnd"/>
      <w:r w:rsidRPr="00BC2E39">
        <w:rPr>
          <w:rFonts w:ascii="Helvetica" w:hAnsi="Helvetica" w:cs="Helvetica"/>
        </w:rPr>
        <w:t xml:space="preserve"> Chen</w:t>
      </w:r>
      <w:r>
        <w:rPr>
          <w:rFonts w:ascii="Helvetica" w:hAnsi="Helvetica" w:cs="Helvetica"/>
        </w:rPr>
        <w:t xml:space="preserve"> (</w:t>
      </w:r>
      <w:r w:rsidRPr="00BC2E39">
        <w:rPr>
          <w:rFonts w:ascii="Helvetica" w:hAnsi="Helvetica" w:cs="Helvetica"/>
        </w:rPr>
        <w:t>wenhaoc@iastate.edu</w:t>
      </w:r>
      <w:r>
        <w:rPr>
          <w:rFonts w:ascii="Helvetica" w:hAnsi="Helvetica" w:cs="Helvetica"/>
        </w:rPr>
        <w:t>)</w:t>
      </w:r>
      <w:bookmarkStart w:id="0" w:name="_GoBack"/>
      <w:bookmarkEnd w:id="0"/>
    </w:p>
    <w:p w:rsidR="00BC2E39" w:rsidRDefault="00BC2E39">
      <w:pPr>
        <w:rPr>
          <w:rFonts w:ascii="Helvetica" w:hAnsi="Helvetica" w:cs="Helvetica"/>
        </w:rPr>
      </w:pPr>
    </w:p>
    <w:p w:rsidR="009E1200" w:rsidRDefault="001222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Team Name: ___________________________________________</w:t>
      </w:r>
    </w:p>
    <w:p w:rsidR="001222A9" w:rsidRDefault="001222A9">
      <w:pPr>
        <w:rPr>
          <w:rFonts w:ascii="Helvetica" w:hAnsi="Helvetica" w:cs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846"/>
        <w:gridCol w:w="3192"/>
      </w:tblGrid>
      <w:tr w:rsidR="001222A9" w:rsidTr="001222A9">
        <w:tc>
          <w:tcPr>
            <w:tcW w:w="2538" w:type="dxa"/>
          </w:tcPr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3846" w:type="dxa"/>
          </w:tcPr>
          <w:p w:rsidR="001222A9" w:rsidRDefault="001222A9">
            <w:pP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Team members taking on the role</w:t>
            </w:r>
          </w:p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(Name and email address)</w:t>
            </w:r>
          </w:p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Artifacts for which the role is</w:t>
            </w:r>
          </w:p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responsible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Project Manager</w:t>
            </w:r>
          </w:p>
        </w:tc>
        <w:tc>
          <w:tcPr>
            <w:tcW w:w="3846" w:type="dxa"/>
          </w:tcPr>
          <w:p w:rsidR="001222A9" w:rsidRDefault="00D76429">
            <w:r>
              <w:t>Jack Meyer</w:t>
            </w:r>
          </w:p>
          <w:p w:rsidR="001222A9" w:rsidRDefault="001222A9"/>
          <w:p w:rsidR="001222A9" w:rsidRDefault="001222A9"/>
          <w:p w:rsidR="001222A9" w:rsidRDefault="001222A9"/>
          <w:p w:rsidR="001222A9" w:rsidRDefault="001222A9"/>
          <w:p w:rsidR="001222A9" w:rsidRDefault="001222A9"/>
          <w:p w:rsidR="001222A9" w:rsidRDefault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Team name and role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designations, project plan,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including at least problem to be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solved, rationale, economic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model, risks, project measures,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work breakdown structure,</w:t>
            </w:r>
          </w:p>
          <w:p w:rsidR="001222A9" w:rsidRDefault="001222A9" w:rsidP="001222A9">
            <w:r>
              <w:rPr>
                <w:rFonts w:ascii="Helvetica" w:hAnsi="Helvetica" w:cs="Helvetica"/>
                <w:sz w:val="20"/>
                <w:szCs w:val="20"/>
              </w:rPr>
              <w:t>retrospective report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Systems Engineer</w:t>
            </w:r>
          </w:p>
        </w:tc>
        <w:tc>
          <w:tcPr>
            <w:tcW w:w="3846" w:type="dxa"/>
          </w:tcPr>
          <w:p w:rsidR="001222A9" w:rsidRDefault="00D76429" w:rsidP="001222A9">
            <w:r>
              <w:t>Anthony House</w:t>
            </w:r>
          </w:p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Requirements, Prototypes,</w:t>
            </w:r>
          </w:p>
          <w:p w:rsidR="001222A9" w:rsidRDefault="001222A9" w:rsidP="001222A9">
            <w:r>
              <w:rPr>
                <w:rFonts w:ascii="Helvetica" w:hAnsi="Helvetica" w:cs="Helvetica"/>
                <w:sz w:val="20"/>
                <w:szCs w:val="20"/>
              </w:rPr>
              <w:t>Configuration management policy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Architect and Developer</w:t>
            </w:r>
          </w:p>
        </w:tc>
        <w:tc>
          <w:tcPr>
            <w:tcW w:w="3846" w:type="dxa"/>
          </w:tcPr>
          <w:p w:rsidR="001222A9" w:rsidRDefault="00D76429" w:rsidP="001222A9">
            <w:proofErr w:type="spellStart"/>
            <w:r>
              <w:t>Nischay</w:t>
            </w:r>
            <w:proofErr w:type="spellEnd"/>
            <w:r>
              <w:t xml:space="preserve"> </w:t>
            </w:r>
            <w:proofErr w:type="spellStart"/>
            <w:r>
              <w:t>Venkatram</w:t>
            </w:r>
            <w:proofErr w:type="spellEnd"/>
          </w:p>
          <w:p w:rsidR="001222A9" w:rsidRDefault="001222A9" w:rsidP="001222A9"/>
          <w:p w:rsidR="001222A9" w:rsidRDefault="00D76429" w:rsidP="001222A9">
            <w:r>
              <w:t>(Other team members when expected)</w:t>
            </w:r>
          </w:p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Architecture description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:rsidR="001222A9" w:rsidRDefault="001222A9" w:rsidP="001222A9">
            <w:pPr>
              <w:autoSpaceDE w:val="0"/>
              <w:autoSpaceDN w:val="0"/>
              <w:adjustRightInd w:val="0"/>
            </w:pPr>
            <w:r>
              <w:rPr>
                <w:rFonts w:ascii="Helvetica" w:hAnsi="Helvetica" w:cs="Helvetica"/>
                <w:sz w:val="20"/>
                <w:szCs w:val="20"/>
              </w:rPr>
              <w:t>E.g., module, uses, process structures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Tester and Integrator</w:t>
            </w:r>
          </w:p>
        </w:tc>
        <w:tc>
          <w:tcPr>
            <w:tcW w:w="3846" w:type="dxa"/>
          </w:tcPr>
          <w:p w:rsidR="001222A9" w:rsidRDefault="00D76429" w:rsidP="001222A9">
            <w:r>
              <w:t>Ian Harris</w:t>
            </w:r>
          </w:p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</w:tc>
        <w:tc>
          <w:tcPr>
            <w:tcW w:w="3192" w:type="dxa"/>
          </w:tcPr>
          <w:p w:rsidR="001222A9" w:rsidRDefault="001222A9">
            <w:r>
              <w:rPr>
                <w:rFonts w:ascii="Helvetica" w:hAnsi="Helvetica" w:cs="Helvetica"/>
                <w:sz w:val="20"/>
                <w:szCs w:val="20"/>
              </w:rPr>
              <w:t>System verification plan</w:t>
            </w:r>
          </w:p>
        </w:tc>
      </w:tr>
    </w:tbl>
    <w:p w:rsidR="001222A9" w:rsidRDefault="001222A9"/>
    <w:sectPr w:rsidR="0012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33E94"/>
    <w:multiLevelType w:val="hybridMultilevel"/>
    <w:tmpl w:val="E9C4C4BA"/>
    <w:lvl w:ilvl="0" w:tplc="A3C68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420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4E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E4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C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6C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4E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8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AE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A9"/>
    <w:rsid w:val="001222A9"/>
    <w:rsid w:val="003D7867"/>
    <w:rsid w:val="009E1200"/>
    <w:rsid w:val="00B21842"/>
    <w:rsid w:val="00BC2E39"/>
    <w:rsid w:val="00D7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ACAD"/>
  <w15:docId w15:val="{FA9D7DD6-43AD-4540-8965-AFDD9B55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9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0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E97BD635.dotm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House, Anthony E</cp:lastModifiedBy>
  <cp:revision>5</cp:revision>
  <dcterms:created xsi:type="dcterms:W3CDTF">2016-08-23T14:12:00Z</dcterms:created>
  <dcterms:modified xsi:type="dcterms:W3CDTF">2016-08-23T18:24:00Z</dcterms:modified>
</cp:coreProperties>
</file>